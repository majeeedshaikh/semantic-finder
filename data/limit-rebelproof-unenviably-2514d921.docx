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6FAC" w14:textId="3D626FF4" w:rsidR="007C3074" w:rsidRDefault="00F36597">
      <w:pPr>
        <w:pStyle w:val="Heading1"/>
      </w:pPr>
      <w:r>
        <w:t>SCRIPT FOR INTRO VIDE – ECHO MENTORING</w:t>
      </w:r>
    </w:p>
    <w:p w14:paraId="0C5AB489" w14:textId="77777777" w:rsidR="00F36597" w:rsidRDefault="00F36597" w:rsidP="00F36597"/>
    <w:p w14:paraId="0ECC97D5" w14:textId="77777777" w:rsidR="00F36597" w:rsidRDefault="00F36597" w:rsidP="00F36597">
      <w:r>
        <w:t xml:space="preserve">**[Scene 1: Close-up of </w:t>
      </w:r>
      <w:proofErr w:type="spellStart"/>
      <w:r>
        <w:t>Fizza</w:t>
      </w:r>
      <w:proofErr w:type="spellEnd"/>
      <w:r>
        <w:t xml:space="preserve"> sitting at a table, warmly smiling at the camera</w:t>
      </w:r>
      <w:proofErr w:type="gramStart"/>
      <w:r>
        <w:t>.]*</w:t>
      </w:r>
      <w:proofErr w:type="gramEnd"/>
      <w:r>
        <w:t>*</w:t>
      </w:r>
    </w:p>
    <w:p w14:paraId="59E9725C" w14:textId="77777777" w:rsidR="00F36597" w:rsidRDefault="00F36597" w:rsidP="00F36597"/>
    <w:p w14:paraId="6BD52529" w14:textId="77777777" w:rsidR="00F36597" w:rsidRDefault="00F36597" w:rsidP="00F36597">
      <w:r>
        <w:t>**</w:t>
      </w:r>
      <w:proofErr w:type="spellStart"/>
      <w:proofErr w:type="gramStart"/>
      <w:r>
        <w:t>Fizza</w:t>
      </w:r>
      <w:proofErr w:type="spellEnd"/>
      <w:r>
        <w:t>:*</w:t>
      </w:r>
      <w:proofErr w:type="gramEnd"/>
      <w:r>
        <w:t xml:space="preserve">* "Hello, my name is </w:t>
      </w:r>
      <w:proofErr w:type="spellStart"/>
      <w:r>
        <w:t>Fizza</w:t>
      </w:r>
      <w:proofErr w:type="spellEnd"/>
      <w:r>
        <w:t>."</w:t>
      </w:r>
    </w:p>
    <w:p w14:paraId="6AFF8BC1" w14:textId="77777777" w:rsidR="00F36597" w:rsidRDefault="00F36597" w:rsidP="00F36597"/>
    <w:p w14:paraId="68A160AC" w14:textId="77777777" w:rsidR="00F36597" w:rsidRDefault="00F36597" w:rsidP="00F36597">
      <w:r>
        <w:t>---</w:t>
      </w:r>
    </w:p>
    <w:p w14:paraId="1206A68A" w14:textId="77777777" w:rsidR="00F36597" w:rsidRDefault="00F36597" w:rsidP="00F36597"/>
    <w:p w14:paraId="242FBFDF" w14:textId="2E77CC86" w:rsidR="00F36597" w:rsidRDefault="00F36597" w:rsidP="00F36597">
      <w:r>
        <w:t xml:space="preserve">**[Scene 2: Close-up of </w:t>
      </w:r>
      <w:proofErr w:type="spellStart"/>
      <w:r>
        <w:t>Sharmeen</w:t>
      </w:r>
      <w:proofErr w:type="spellEnd"/>
      <w:r>
        <w:t xml:space="preserve"> in a different setting</w:t>
      </w:r>
      <w:r w:rsidR="008171CB">
        <w:t>.</w:t>
      </w:r>
    </w:p>
    <w:p w14:paraId="56E08947" w14:textId="77777777" w:rsidR="00F36597" w:rsidRDefault="00F36597" w:rsidP="00F36597"/>
    <w:p w14:paraId="7EFF5CA1" w14:textId="77777777" w:rsidR="00F36597" w:rsidRDefault="00F36597" w:rsidP="00F36597">
      <w:r>
        <w:t>**</w:t>
      </w:r>
      <w:proofErr w:type="spellStart"/>
      <w:proofErr w:type="gramStart"/>
      <w:r>
        <w:t>Sharmeen</w:t>
      </w:r>
      <w:proofErr w:type="spellEnd"/>
      <w:r>
        <w:t>:*</w:t>
      </w:r>
      <w:proofErr w:type="gramEnd"/>
      <w:r>
        <w:t xml:space="preserve">* "And my name is </w:t>
      </w:r>
      <w:proofErr w:type="spellStart"/>
      <w:r>
        <w:t>Sharmeen</w:t>
      </w:r>
      <w:proofErr w:type="spellEnd"/>
      <w:r>
        <w:t>."</w:t>
      </w:r>
    </w:p>
    <w:p w14:paraId="259185A6" w14:textId="77777777" w:rsidR="00F36597" w:rsidRDefault="00F36597" w:rsidP="00F36597"/>
    <w:p w14:paraId="76A09DB7" w14:textId="44EDEA73" w:rsidR="00F36597" w:rsidRDefault="00F36597" w:rsidP="008171CB">
      <w:r>
        <w:t>---</w:t>
      </w:r>
    </w:p>
    <w:p w14:paraId="0ACF7709" w14:textId="77777777" w:rsidR="00F36597" w:rsidRDefault="00F36597" w:rsidP="00F36597">
      <w:r>
        <w:t>**</w:t>
      </w:r>
      <w:proofErr w:type="spellStart"/>
      <w:proofErr w:type="gramStart"/>
      <w:r>
        <w:t>Fizza</w:t>
      </w:r>
      <w:proofErr w:type="spellEnd"/>
      <w:r>
        <w:t>:*</w:t>
      </w:r>
      <w:proofErr w:type="gramEnd"/>
      <w:r>
        <w:t>* "We are Echo Mentoring."</w:t>
      </w:r>
    </w:p>
    <w:p w14:paraId="541649FE" w14:textId="77777777" w:rsidR="00F36597" w:rsidRDefault="00F36597" w:rsidP="00F36597"/>
    <w:p w14:paraId="7621782D" w14:textId="77777777" w:rsidR="00F36597" w:rsidRDefault="00F36597" w:rsidP="00F36597">
      <w:r>
        <w:t>**</w:t>
      </w:r>
      <w:proofErr w:type="spellStart"/>
      <w:proofErr w:type="gramStart"/>
      <w:r>
        <w:t>Sharmeen</w:t>
      </w:r>
      <w:proofErr w:type="spellEnd"/>
      <w:r>
        <w:t>:*</w:t>
      </w:r>
      <w:proofErr w:type="gramEnd"/>
      <w:r>
        <w:t>* "For the past three years, we've been dedicated to teaching children with ADHD and special needs."</w:t>
      </w:r>
    </w:p>
    <w:p w14:paraId="7D0C4D8E" w14:textId="77777777" w:rsidR="00F36597" w:rsidRDefault="00F36597" w:rsidP="00F36597"/>
    <w:p w14:paraId="5C08407D" w14:textId="77777777" w:rsidR="00F36597" w:rsidRDefault="00F36597" w:rsidP="00F36597">
      <w:r>
        <w:t>---</w:t>
      </w:r>
    </w:p>
    <w:p w14:paraId="439ED7A6" w14:textId="77777777" w:rsidR="00F36597" w:rsidRDefault="00F36597" w:rsidP="00F36597"/>
    <w:p w14:paraId="3FC3C5C9" w14:textId="79D90144" w:rsidR="00F36597" w:rsidRDefault="00F36597" w:rsidP="00F36597">
      <w:r>
        <w:t>Montage of children engaging in learning activities—reading, solving puzzles, interactive play</w:t>
      </w:r>
      <w:r w:rsidR="008171CB">
        <w:t xml:space="preserve"> – videos taken from different sources</w:t>
      </w:r>
    </w:p>
    <w:p w14:paraId="548778A0" w14:textId="77777777" w:rsidR="00F36597" w:rsidRDefault="00F36597" w:rsidP="00F36597"/>
    <w:p w14:paraId="6C2B6C56" w14:textId="77777777" w:rsidR="00F36597" w:rsidRDefault="00F36597" w:rsidP="00F36597">
      <w:r>
        <w:t>**Voiceover (</w:t>
      </w:r>
      <w:proofErr w:type="spellStart"/>
      <w:r>
        <w:t>Fizza</w:t>
      </w:r>
      <w:proofErr w:type="spellEnd"/>
      <w:proofErr w:type="gramStart"/>
      <w:r>
        <w:t>):*</w:t>
      </w:r>
      <w:proofErr w:type="gramEnd"/>
      <w:r>
        <w:t>* "We believe every child has a unique voice."</w:t>
      </w:r>
    </w:p>
    <w:p w14:paraId="58E813C1" w14:textId="77777777" w:rsidR="00F36597" w:rsidRDefault="00F36597" w:rsidP="00F36597"/>
    <w:p w14:paraId="5A4ABE56" w14:textId="77777777" w:rsidR="00F36597" w:rsidRDefault="00F36597" w:rsidP="00F36597">
      <w:r>
        <w:t>**Voiceover (</w:t>
      </w:r>
      <w:proofErr w:type="spellStart"/>
      <w:r>
        <w:t>Sharmeen</w:t>
      </w:r>
      <w:proofErr w:type="spellEnd"/>
      <w:proofErr w:type="gramStart"/>
      <w:r>
        <w:t>):*</w:t>
      </w:r>
      <w:proofErr w:type="gramEnd"/>
      <w:r>
        <w:t>* "And sometimes, all they need is someone to echo it back."</w:t>
      </w:r>
    </w:p>
    <w:p w14:paraId="0074C050" w14:textId="77777777" w:rsidR="00F36597" w:rsidRDefault="00F36597" w:rsidP="00F36597"/>
    <w:p w14:paraId="1A027317" w14:textId="77777777" w:rsidR="00F36597" w:rsidRDefault="00F36597" w:rsidP="00F36597">
      <w:r>
        <w:t>---</w:t>
      </w:r>
    </w:p>
    <w:p w14:paraId="6B05EB68" w14:textId="77777777" w:rsidR="00F36597" w:rsidRDefault="00F36597" w:rsidP="00F36597"/>
    <w:p w14:paraId="5D24E702" w14:textId="15127CAD" w:rsidR="00F36597" w:rsidRDefault="00F36597" w:rsidP="00F36597">
      <w:r>
        <w:t xml:space="preserve">: Back to </w:t>
      </w:r>
      <w:proofErr w:type="spellStart"/>
      <w:r>
        <w:t>Fizza</w:t>
      </w:r>
      <w:proofErr w:type="spellEnd"/>
      <w:r>
        <w:t xml:space="preserve"> and </w:t>
      </w:r>
      <w:proofErr w:type="spellStart"/>
      <w:r>
        <w:t>Sharmeen</w:t>
      </w:r>
      <w:proofErr w:type="spellEnd"/>
      <w:proofErr w:type="gramStart"/>
      <w:r>
        <w:t>.]*</w:t>
      </w:r>
      <w:proofErr w:type="gramEnd"/>
      <w:r>
        <w:t>*</w:t>
      </w:r>
    </w:p>
    <w:p w14:paraId="6BBF214C" w14:textId="77777777" w:rsidR="00F36597" w:rsidRDefault="00F36597" w:rsidP="00F36597"/>
    <w:p w14:paraId="1E6D5E31" w14:textId="77777777" w:rsidR="00F36597" w:rsidRDefault="00F36597" w:rsidP="00F36597">
      <w:r>
        <w:t>**</w:t>
      </w:r>
      <w:proofErr w:type="spellStart"/>
      <w:proofErr w:type="gramStart"/>
      <w:r>
        <w:t>Fizza</w:t>
      </w:r>
      <w:proofErr w:type="spellEnd"/>
      <w:r>
        <w:t>:*</w:t>
      </w:r>
      <w:proofErr w:type="gramEnd"/>
      <w:r>
        <w:t>* "That's why we're coming together to expand our vision."</w:t>
      </w:r>
    </w:p>
    <w:p w14:paraId="64C341C2" w14:textId="77777777" w:rsidR="00F36597" w:rsidRDefault="00F36597" w:rsidP="00F36597"/>
    <w:p w14:paraId="31BEA604" w14:textId="77777777" w:rsidR="00F36597" w:rsidRDefault="00F36597" w:rsidP="00F36597">
      <w:r>
        <w:t>**</w:t>
      </w:r>
      <w:proofErr w:type="spellStart"/>
      <w:proofErr w:type="gramStart"/>
      <w:r>
        <w:t>Sharmeen</w:t>
      </w:r>
      <w:proofErr w:type="spellEnd"/>
      <w:r>
        <w:t>:*</w:t>
      </w:r>
      <w:proofErr w:type="gramEnd"/>
      <w:r>
        <w:t>* "To reach more children and make a bigger impact."</w:t>
      </w:r>
    </w:p>
    <w:p w14:paraId="79F3A890" w14:textId="77777777" w:rsidR="00F36597" w:rsidRDefault="00F36597" w:rsidP="00F36597"/>
    <w:p w14:paraId="13969699" w14:textId="77777777" w:rsidR="00F36597" w:rsidRDefault="00F36597" w:rsidP="00F36597">
      <w:r>
        <w:t>---</w:t>
      </w:r>
    </w:p>
    <w:p w14:paraId="131C2FD8" w14:textId="77777777" w:rsidR="00F36597" w:rsidRDefault="00F36597" w:rsidP="00F36597"/>
    <w:p w14:paraId="3B643727" w14:textId="77777777" w:rsidR="00F36597" w:rsidRDefault="00F36597" w:rsidP="00F36597">
      <w:r>
        <w:t>**[Scene 6: Show snippets of personalized mentoring sessions, happy interactions between mentors and children</w:t>
      </w:r>
      <w:proofErr w:type="gramStart"/>
      <w:r>
        <w:t>.]*</w:t>
      </w:r>
      <w:proofErr w:type="gramEnd"/>
      <w:r>
        <w:t>*</w:t>
      </w:r>
    </w:p>
    <w:p w14:paraId="6901FD0C" w14:textId="21A6287C" w:rsidR="008171CB" w:rsidRDefault="008171CB" w:rsidP="00F36597">
      <w:proofErr w:type="gramStart"/>
      <w:r>
        <w:t>( CAMERA</w:t>
      </w:r>
      <w:proofErr w:type="gramEnd"/>
      <w:r>
        <w:t xml:space="preserve"> FROM A SIDE ANGLE WITH THE PERSON IN VIEW INTERACTING WITH CHILDREN IN SESSIONS)</w:t>
      </w:r>
    </w:p>
    <w:p w14:paraId="0EA4AA2A" w14:textId="77777777" w:rsidR="00F36597" w:rsidRDefault="00F36597" w:rsidP="00F36597"/>
    <w:p w14:paraId="5E20BC50" w14:textId="77777777" w:rsidR="00F36597" w:rsidRDefault="00F36597" w:rsidP="00F36597">
      <w:r>
        <w:t>**Voiceover (</w:t>
      </w:r>
      <w:proofErr w:type="spellStart"/>
      <w:r>
        <w:t>Fizza</w:t>
      </w:r>
      <w:proofErr w:type="spellEnd"/>
      <w:proofErr w:type="gramStart"/>
      <w:r>
        <w:t>):*</w:t>
      </w:r>
      <w:proofErr w:type="gramEnd"/>
      <w:r>
        <w:t>* "At Echo Mentoring, we provide personalized support tailored to each child's needs."</w:t>
      </w:r>
    </w:p>
    <w:p w14:paraId="28E5259A" w14:textId="77777777" w:rsidR="00F36597" w:rsidRDefault="00F36597" w:rsidP="00F36597"/>
    <w:p w14:paraId="79E044EE" w14:textId="77777777" w:rsidR="00F36597" w:rsidRDefault="00F36597" w:rsidP="00F36597">
      <w:r>
        <w:t>**Voiceover (</w:t>
      </w:r>
      <w:proofErr w:type="spellStart"/>
      <w:r>
        <w:t>Sharmeen</w:t>
      </w:r>
      <w:proofErr w:type="spellEnd"/>
      <w:proofErr w:type="gramStart"/>
      <w:r>
        <w:t>):*</w:t>
      </w:r>
      <w:proofErr w:type="gramEnd"/>
      <w:r>
        <w:t>* "Empowering them to overcome challenges and discover their potential."</w:t>
      </w:r>
    </w:p>
    <w:p w14:paraId="2BC1634F" w14:textId="77777777" w:rsidR="00F36597" w:rsidRDefault="00F36597" w:rsidP="00F36597"/>
    <w:p w14:paraId="3909D76C" w14:textId="7E6BEC3E" w:rsidR="00F36597" w:rsidRDefault="00F36597" w:rsidP="008171CB">
      <w:r>
        <w:t>---</w:t>
      </w:r>
    </w:p>
    <w:p w14:paraId="499A0A99" w14:textId="0D530681" w:rsidR="00F36597" w:rsidRDefault="00F36597" w:rsidP="00F36597">
      <w:r>
        <w:t xml:space="preserve">Final shot of </w:t>
      </w:r>
      <w:proofErr w:type="spellStart"/>
      <w:r>
        <w:t>Fizza</w:t>
      </w:r>
      <w:proofErr w:type="spellEnd"/>
      <w:r>
        <w:t xml:space="preserve"> and </w:t>
      </w:r>
      <w:proofErr w:type="spellStart"/>
      <w:r>
        <w:t>Sharmeen</w:t>
      </w:r>
      <w:proofErr w:type="spellEnd"/>
      <w:proofErr w:type="gramStart"/>
      <w:r>
        <w:t>.]*</w:t>
      </w:r>
      <w:proofErr w:type="gramEnd"/>
      <w:r>
        <w:t>*</w:t>
      </w:r>
    </w:p>
    <w:p w14:paraId="35956A8C" w14:textId="77777777" w:rsidR="00F36597" w:rsidRDefault="00F36597" w:rsidP="00F36597"/>
    <w:p w14:paraId="402543F7" w14:textId="77777777" w:rsidR="00F36597" w:rsidRDefault="00F36597" w:rsidP="00F36597">
      <w:r>
        <w:t>**</w:t>
      </w:r>
      <w:proofErr w:type="spellStart"/>
      <w:proofErr w:type="gramStart"/>
      <w:r>
        <w:t>Fizza</w:t>
      </w:r>
      <w:proofErr w:type="spellEnd"/>
      <w:r>
        <w:t>:*</w:t>
      </w:r>
      <w:proofErr w:type="gramEnd"/>
      <w:r>
        <w:t>* "We're excited for the journey ahead."</w:t>
      </w:r>
    </w:p>
    <w:p w14:paraId="70AD4307" w14:textId="77777777" w:rsidR="00F36597" w:rsidRDefault="00F36597" w:rsidP="00F36597"/>
    <w:p w14:paraId="41F15DC0" w14:textId="77777777" w:rsidR="00F36597" w:rsidRDefault="00F36597" w:rsidP="00F36597">
      <w:r>
        <w:t>**</w:t>
      </w:r>
      <w:proofErr w:type="spellStart"/>
      <w:proofErr w:type="gramStart"/>
      <w:r>
        <w:t>Sharmeen</w:t>
      </w:r>
      <w:proofErr w:type="spellEnd"/>
      <w:r>
        <w:t>:*</w:t>
      </w:r>
      <w:proofErr w:type="gramEnd"/>
      <w:r>
        <w:t>* "And we invite you to be a part of our story."</w:t>
      </w:r>
    </w:p>
    <w:p w14:paraId="63A6727A" w14:textId="77777777" w:rsidR="00F36597" w:rsidRDefault="00F36597" w:rsidP="00F36597"/>
    <w:p w14:paraId="0382A976" w14:textId="77777777" w:rsidR="00F36597" w:rsidRDefault="00F36597" w:rsidP="00F36597">
      <w:r>
        <w:t xml:space="preserve">**Both </w:t>
      </w:r>
      <w:proofErr w:type="gramStart"/>
      <w:r>
        <w:t>Together:*</w:t>
      </w:r>
      <w:proofErr w:type="gramEnd"/>
      <w:r>
        <w:t>* "Because every voice deserves to be heard."</w:t>
      </w:r>
    </w:p>
    <w:p w14:paraId="46ABC000" w14:textId="77777777" w:rsidR="00F36597" w:rsidRDefault="00F36597" w:rsidP="00F36597"/>
    <w:p w14:paraId="45F19951" w14:textId="77777777" w:rsidR="00F36597" w:rsidRDefault="00F36597" w:rsidP="00F36597">
      <w:r>
        <w:t>---</w:t>
      </w:r>
    </w:p>
    <w:p w14:paraId="60937FAE" w14:textId="77777777" w:rsidR="00F36597" w:rsidRDefault="00F36597" w:rsidP="00F36597"/>
    <w:p w14:paraId="15962C73" w14:textId="452D3FA1" w:rsidR="00F36597" w:rsidRDefault="00F36597" w:rsidP="00F36597">
      <w:r>
        <w:t>: Echo Mentoring logo appears with contact information and a tagline.]**</w:t>
      </w:r>
    </w:p>
    <w:p w14:paraId="3D340361" w14:textId="77777777" w:rsidR="00F36597" w:rsidRDefault="00F36597" w:rsidP="00F36597"/>
    <w:p w14:paraId="49DC8919" w14:textId="0F7284A5" w:rsidR="00F36597" w:rsidRPr="00F36597" w:rsidRDefault="00F36597" w:rsidP="00F36597">
      <w:r>
        <w:t>**</w:t>
      </w:r>
      <w:proofErr w:type="gramStart"/>
      <w:r>
        <w:t>Tagline:*</w:t>
      </w:r>
      <w:proofErr w:type="gramEnd"/>
      <w:r>
        <w:t>* "Echo Mentoring—Amplifying Potential, One Child at a Time."</w:t>
      </w:r>
    </w:p>
    <w:sectPr w:rsidR="00F36597" w:rsidRPr="00F3659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C463" w14:textId="77777777" w:rsidR="00F12286" w:rsidRDefault="00F12286">
      <w:r>
        <w:separator/>
      </w:r>
    </w:p>
    <w:p w14:paraId="6942FE1A" w14:textId="77777777" w:rsidR="00F12286" w:rsidRDefault="00F12286"/>
  </w:endnote>
  <w:endnote w:type="continuationSeparator" w:id="0">
    <w:p w14:paraId="0CC5AF3E" w14:textId="77777777" w:rsidR="00F12286" w:rsidRDefault="00F12286">
      <w:r>
        <w:continuationSeparator/>
      </w:r>
    </w:p>
    <w:p w14:paraId="16E095CC" w14:textId="77777777" w:rsidR="00F12286" w:rsidRDefault="00F12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66C3D" w14:textId="77777777" w:rsidR="007C3074" w:rsidRDefault="00F122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86C9" w14:textId="77777777" w:rsidR="00F12286" w:rsidRDefault="00F12286">
      <w:r>
        <w:separator/>
      </w:r>
    </w:p>
    <w:p w14:paraId="6733ABF4" w14:textId="77777777" w:rsidR="00F12286" w:rsidRDefault="00F12286"/>
  </w:footnote>
  <w:footnote w:type="continuationSeparator" w:id="0">
    <w:p w14:paraId="146B1C2D" w14:textId="77777777" w:rsidR="00F12286" w:rsidRDefault="00F12286">
      <w:r>
        <w:continuationSeparator/>
      </w:r>
    </w:p>
    <w:p w14:paraId="6C24ABAF" w14:textId="77777777" w:rsidR="00F12286" w:rsidRDefault="00F122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863246">
    <w:abstractNumId w:val="1"/>
  </w:num>
  <w:num w:numId="2" w16cid:durableId="1773357127">
    <w:abstractNumId w:val="0"/>
  </w:num>
  <w:num w:numId="3" w16cid:durableId="86538229">
    <w:abstractNumId w:val="2"/>
  </w:num>
  <w:num w:numId="4" w16cid:durableId="243802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97"/>
    <w:rsid w:val="007C3074"/>
    <w:rsid w:val="008171CB"/>
    <w:rsid w:val="00F12286"/>
    <w:rsid w:val="00F3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6DDB7"/>
  <w15:chartTrackingRefBased/>
  <w15:docId w15:val="{982BBE80-117F-324E-BB21-8723B22F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nzaali/Library/Containers/com.microsoft.Word/Data/Library/Application%20Support/Microsoft/Office/16.0/DTS/en-PK%7b75D463A5-F319-274C-9A4A-57B2788E63E3%7d/%7b2DE56443-6950-9C4C-9570-15B71024CB2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cp:lastPrinted>2024-09-28T12:37:00Z</cp:lastPrinted>
  <dcterms:created xsi:type="dcterms:W3CDTF">2024-09-28T11:33:00Z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